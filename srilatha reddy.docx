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02B7CB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CC9E21D" w14:textId="39C1AE54" w:rsidR="00692703" w:rsidRPr="00CF1A49" w:rsidRDefault="003A7D22" w:rsidP="00913946">
            <w:pPr>
              <w:pStyle w:val="Title"/>
            </w:pPr>
            <w:r>
              <w:t>srilatha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reddy</w:t>
            </w:r>
          </w:p>
          <w:p w14:paraId="27F43FB7" w14:textId="648D247A" w:rsidR="00692703" w:rsidRPr="00CF1A49" w:rsidRDefault="003A7D22" w:rsidP="00913946">
            <w:pPr>
              <w:pStyle w:val="ContactInfo"/>
              <w:contextualSpacing w:val="0"/>
            </w:pPr>
            <w:r>
              <w:t>1-177 Thammavaram Kakinada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3E16AC212324CDA9C4E7664A44FC29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9014151157</w:t>
            </w:r>
          </w:p>
          <w:p w14:paraId="15A36BA0" w14:textId="77777777" w:rsidR="003C32D0" w:rsidRDefault="003C32D0" w:rsidP="00913946">
            <w:pPr>
              <w:pStyle w:val="ContactInfoEmphasis"/>
              <w:contextualSpacing w:val="0"/>
            </w:pPr>
            <w:r>
              <w:t>srilatha4319@gmail.com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B00E77AD95444C691C92A0F90FD09F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  <w:p w14:paraId="603D0667" w14:textId="49158612" w:rsidR="00692703" w:rsidRPr="00CF1A49" w:rsidRDefault="00000000" w:rsidP="00913946">
            <w:pPr>
              <w:pStyle w:val="ContactInfoEmphasis"/>
              <w:contextualSpacing w:val="0"/>
            </w:pPr>
            <w:hyperlink r:id="rId8" w:history="1">
              <w:r w:rsidR="003C32D0" w:rsidRPr="00750D41">
                <w:rPr>
                  <w:rStyle w:val="Hyperlink"/>
                  <w:rFonts w:ascii="Segoe UI" w:hAnsi="Segoe UI" w:cs="Segoe UI"/>
                  <w:b w:val="0"/>
                  <w:bCs/>
                  <w:bdr w:val="none" w:sz="0" w:space="0" w:color="auto" w:frame="1"/>
                </w:rPr>
                <w:t>https://www.linkedin.com/in/srilatha-reddy-1919a227a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14:paraId="65531BB6" w14:textId="77777777" w:rsidTr="00692703">
        <w:tc>
          <w:tcPr>
            <w:tcW w:w="9360" w:type="dxa"/>
            <w:tcMar>
              <w:top w:w="432" w:type="dxa"/>
            </w:tcMar>
          </w:tcPr>
          <w:p w14:paraId="3F5CC735" w14:textId="1F623EAD" w:rsidR="001755A8" w:rsidRPr="00CF1A49" w:rsidRDefault="00DF7F78" w:rsidP="00DF7F78">
            <w:pPr>
              <w:ind w:left="-5"/>
              <w:contextualSpacing w:val="0"/>
            </w:pPr>
            <w:r>
              <w:t>I seek challenging opportunities where I can fully use my skills for the success of the organization.</w:t>
            </w:r>
          </w:p>
        </w:tc>
      </w:tr>
    </w:tbl>
    <w:p w14:paraId="405AFEB1" w14:textId="31391BCE" w:rsidR="004E01EB" w:rsidRPr="00CF1A49" w:rsidRDefault="003A7D22" w:rsidP="004E01EB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C98315" w14:textId="77777777" w:rsidTr="00D66A52">
        <w:tc>
          <w:tcPr>
            <w:tcW w:w="9355" w:type="dxa"/>
          </w:tcPr>
          <w:p w14:paraId="7DE9A384" w14:textId="45F9274B" w:rsidR="001D0BF1" w:rsidRPr="00CF1A49" w:rsidRDefault="003A7D22" w:rsidP="001D0BF1">
            <w:pPr>
              <w:pStyle w:val="Heading3"/>
              <w:contextualSpacing w:val="0"/>
            </w:pPr>
            <w:r>
              <w:t>november 2022</w:t>
            </w:r>
            <w:r w:rsidR="001D0BF1" w:rsidRPr="00CF1A49">
              <w:t xml:space="preserve"> – </w:t>
            </w:r>
            <w:r>
              <w:t>april 2023</w:t>
            </w:r>
          </w:p>
          <w:p w14:paraId="0732E948" w14:textId="2557F6C8" w:rsidR="001D0BF1" w:rsidRPr="00CF1A49" w:rsidRDefault="003A7D22" w:rsidP="001D0BF1">
            <w:pPr>
              <w:pStyle w:val="Heading2"/>
              <w:contextualSpacing w:val="0"/>
            </w:pPr>
            <w:r>
              <w:t>gps based vehicle tracking system</w:t>
            </w:r>
          </w:p>
          <w:p w14:paraId="472C190B" w14:textId="791ABF7E" w:rsidR="001E3120" w:rsidRPr="00CF1A49" w:rsidRDefault="003A7D22" w:rsidP="001D0BF1">
            <w:pPr>
              <w:contextualSpacing w:val="0"/>
            </w:pPr>
            <w:r>
              <w:t xml:space="preserve">It is a real time project. Using GPS we can track the vehicle. </w:t>
            </w:r>
          </w:p>
        </w:tc>
      </w:tr>
      <w:tr w:rsidR="00F61DF9" w:rsidRPr="00CF1A49" w14:paraId="27140141" w14:textId="77777777" w:rsidTr="00F61DF9">
        <w:tc>
          <w:tcPr>
            <w:tcW w:w="9355" w:type="dxa"/>
            <w:tcMar>
              <w:top w:w="216" w:type="dxa"/>
            </w:tcMar>
          </w:tcPr>
          <w:p w14:paraId="2AB66611" w14:textId="500F6683" w:rsidR="00F61DF9" w:rsidRPr="00CF1A49" w:rsidRDefault="003A7D22" w:rsidP="00F61DF9">
            <w:pPr>
              <w:pStyle w:val="Heading3"/>
              <w:contextualSpacing w:val="0"/>
            </w:pPr>
            <w:r>
              <w:t>december 2021</w:t>
            </w:r>
            <w:r w:rsidR="00F61DF9" w:rsidRPr="00CF1A49">
              <w:t xml:space="preserve"> – </w:t>
            </w:r>
            <w:r>
              <w:t>may 2022</w:t>
            </w:r>
          </w:p>
          <w:p w14:paraId="32765ED0" w14:textId="7DEF88DB" w:rsidR="00F61DF9" w:rsidRPr="00CF1A49" w:rsidRDefault="003A7D22" w:rsidP="00F61DF9">
            <w:pPr>
              <w:pStyle w:val="Heading2"/>
              <w:contextualSpacing w:val="0"/>
            </w:pPr>
            <w:r>
              <w:t>wifi based led light</w:t>
            </w:r>
          </w:p>
          <w:p w14:paraId="02202ABB" w14:textId="17213EF2" w:rsidR="00F61DF9" w:rsidRDefault="003A7D22" w:rsidP="003A7D22">
            <w:pPr>
              <w:ind w:right="2111"/>
              <w:contextualSpacing w:val="0"/>
            </w:pPr>
            <w:r>
              <w:t>By using led art app through which we will display the message. Message is "Ideal Institute of Technology".</w:t>
            </w:r>
          </w:p>
        </w:tc>
      </w:tr>
    </w:tbl>
    <w:sdt>
      <w:sdtPr>
        <w:alias w:val="Education:"/>
        <w:tag w:val="Education:"/>
        <w:id w:val="-1908763273"/>
        <w:placeholder>
          <w:docPart w:val="F4ADC30D3D9A40038AA44F3C4D9F67C1"/>
        </w:placeholder>
        <w:temporary/>
        <w:showingPlcHdr/>
        <w15:appearance w15:val="hidden"/>
      </w:sdtPr>
      <w:sdtContent>
        <w:p w14:paraId="4580F2B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58A4209" w14:textId="77777777" w:rsidTr="00D66A52">
        <w:tc>
          <w:tcPr>
            <w:tcW w:w="9355" w:type="dxa"/>
          </w:tcPr>
          <w:p w14:paraId="7EECD1C9" w14:textId="074353DB" w:rsidR="001D0BF1" w:rsidRPr="00CF1A49" w:rsidRDefault="00412195" w:rsidP="001D0BF1">
            <w:pPr>
              <w:pStyle w:val="Heading3"/>
              <w:contextualSpacing w:val="0"/>
            </w:pPr>
            <w:r>
              <w:t>july</w:t>
            </w:r>
            <w:r w:rsidR="001D0BF1" w:rsidRPr="00CF1A49">
              <w:t xml:space="preserve"> </w:t>
            </w:r>
            <w:r>
              <w:t>2019-2023</w:t>
            </w:r>
          </w:p>
          <w:p w14:paraId="5E3914C3" w14:textId="77BCE149" w:rsidR="001D0BF1" w:rsidRPr="00CF1A49" w:rsidRDefault="00412195" w:rsidP="001D0BF1">
            <w:pPr>
              <w:pStyle w:val="Heading2"/>
              <w:contextualSpacing w:val="0"/>
            </w:pPr>
            <w:r>
              <w:t>B.Tech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Ideal institute of technology</w:t>
            </w:r>
          </w:p>
          <w:p w14:paraId="4EDE69B6" w14:textId="16432C8C" w:rsidR="00412195" w:rsidRPr="00CF1A49" w:rsidRDefault="00412195" w:rsidP="007538DC">
            <w:pPr>
              <w:contextualSpacing w:val="0"/>
            </w:pPr>
            <w:r>
              <w:t>My CGPA is 6.5</w:t>
            </w:r>
          </w:p>
        </w:tc>
      </w:tr>
      <w:tr w:rsidR="00F61DF9" w:rsidRPr="00CF1A49" w14:paraId="16945E68" w14:textId="77777777" w:rsidTr="00F61DF9">
        <w:tc>
          <w:tcPr>
            <w:tcW w:w="9355" w:type="dxa"/>
            <w:tcMar>
              <w:top w:w="216" w:type="dxa"/>
            </w:tcMar>
          </w:tcPr>
          <w:p w14:paraId="641421B8" w14:textId="1D4833F8" w:rsidR="00F61DF9" w:rsidRPr="00CF1A49" w:rsidRDefault="00412195" w:rsidP="00F61DF9">
            <w:pPr>
              <w:pStyle w:val="Heading3"/>
              <w:contextualSpacing w:val="0"/>
            </w:pPr>
            <w:r>
              <w:t>june</w:t>
            </w:r>
            <w:r w:rsidR="00F61DF9" w:rsidRPr="00CF1A49">
              <w:t xml:space="preserve"> </w:t>
            </w:r>
            <w:r>
              <w:t>2017-2019</w:t>
            </w:r>
          </w:p>
          <w:p w14:paraId="735E7080" w14:textId="559D80A5" w:rsidR="00F61DF9" w:rsidRPr="00CF1A49" w:rsidRDefault="00412195" w:rsidP="00F61DF9">
            <w:pPr>
              <w:pStyle w:val="Heading2"/>
              <w:contextualSpacing w:val="0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pragathi junior college</w:t>
            </w:r>
          </w:p>
          <w:p w14:paraId="090EC47B" w14:textId="1D863F16" w:rsidR="00F61DF9" w:rsidRDefault="00412195" w:rsidP="00F61DF9">
            <w:r>
              <w:t>My percentage is 8</w:t>
            </w:r>
            <w:r w:rsidR="00C107A9">
              <w:t>7%</w:t>
            </w:r>
          </w:p>
        </w:tc>
      </w:tr>
    </w:tbl>
    <w:sdt>
      <w:sdtPr>
        <w:alias w:val="Skills:"/>
        <w:tag w:val="Skills:"/>
        <w:id w:val="-1392877668"/>
        <w:placeholder>
          <w:docPart w:val="736D20CA04B2435DAF78A66CE0FD17C3"/>
        </w:placeholder>
        <w:temporary/>
        <w:showingPlcHdr/>
        <w15:appearance w15:val="hidden"/>
      </w:sdtPr>
      <w:sdtContent>
        <w:p w14:paraId="54F6665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0EE334F" w14:textId="77777777" w:rsidTr="00CF1A49">
        <w:tc>
          <w:tcPr>
            <w:tcW w:w="4675" w:type="dxa"/>
          </w:tcPr>
          <w:p w14:paraId="679B70A5" w14:textId="77777777" w:rsidR="00412195" w:rsidRDefault="00412195" w:rsidP="006E1507">
            <w:pPr>
              <w:pStyle w:val="ListBullet"/>
              <w:contextualSpacing w:val="0"/>
            </w:pPr>
            <w:r>
              <w:t>Time management</w:t>
            </w:r>
          </w:p>
          <w:p w14:paraId="12BCA8DC" w14:textId="77777777" w:rsidR="00412195" w:rsidRDefault="00412195" w:rsidP="006E1507">
            <w:pPr>
              <w:pStyle w:val="ListBullet"/>
              <w:contextualSpacing w:val="0"/>
            </w:pPr>
            <w:r>
              <w:t>Excellent Listening skills</w:t>
            </w:r>
          </w:p>
          <w:p w14:paraId="04F868B6" w14:textId="1B991F90" w:rsidR="00A4216F" w:rsidRPr="006E1507" w:rsidRDefault="00A4216F" w:rsidP="006E1507">
            <w:pPr>
              <w:pStyle w:val="ListBullet"/>
              <w:contextualSpacing w:val="0"/>
            </w:pPr>
            <w:r>
              <w:t>Leadership qualities</w:t>
            </w:r>
          </w:p>
        </w:tc>
        <w:tc>
          <w:tcPr>
            <w:tcW w:w="4675" w:type="dxa"/>
            <w:tcMar>
              <w:left w:w="360" w:type="dxa"/>
            </w:tcMar>
          </w:tcPr>
          <w:p w14:paraId="48D5AFC3" w14:textId="72A9BDCE" w:rsidR="003A0632" w:rsidRDefault="00412195" w:rsidP="006E1507">
            <w:pPr>
              <w:pStyle w:val="ListBullet"/>
              <w:contextualSpacing w:val="0"/>
            </w:pPr>
            <w:r>
              <w:t>Communication skills</w:t>
            </w:r>
          </w:p>
          <w:p w14:paraId="20B3F576" w14:textId="59196FC7" w:rsidR="00E35F57" w:rsidRDefault="00566011" w:rsidP="00E35F57">
            <w:pPr>
              <w:pStyle w:val="ListBullet"/>
              <w:contextualSpacing w:val="0"/>
            </w:pPr>
            <w:r>
              <w:t>Observational skills</w:t>
            </w:r>
          </w:p>
          <w:p w14:paraId="5BA6B14A" w14:textId="236D6D6F" w:rsidR="00E35F57" w:rsidRPr="006E1507" w:rsidRDefault="00E85683" w:rsidP="00E35F57">
            <w:pPr>
              <w:pStyle w:val="ListBullet"/>
              <w:contextualSpacing w:val="0"/>
            </w:pPr>
            <w:r>
              <w:t xml:space="preserve">Typing Speed </w:t>
            </w:r>
          </w:p>
          <w:p w14:paraId="3888533E" w14:textId="59C52AF1" w:rsidR="001E3120" w:rsidRPr="006E1507" w:rsidRDefault="001E3120" w:rsidP="009071F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91BBB32276E643AA9C6ABE8EA5179860"/>
        </w:placeholder>
        <w:temporary/>
        <w:showingPlcHdr/>
        <w15:appearance w15:val="hidden"/>
      </w:sdtPr>
      <w:sdtContent>
        <w:p w14:paraId="2D3349F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A38AFFE" w14:textId="452B437C" w:rsidR="00E67979" w:rsidRDefault="00566011" w:rsidP="006E1507">
      <w:r>
        <w:t>Participated in NSS programs</w:t>
      </w:r>
      <w:r w:rsidR="00E67979">
        <w:t>.</w:t>
      </w:r>
    </w:p>
    <w:p w14:paraId="5EB52C1B" w14:textId="5E16ABB2" w:rsidR="00E67979" w:rsidRDefault="00E67979" w:rsidP="006E1507">
      <w:r>
        <w:t>Games</w:t>
      </w:r>
    </w:p>
    <w:p w14:paraId="349657B2" w14:textId="77777777" w:rsidR="00566011" w:rsidRPr="006E1507" w:rsidRDefault="00566011" w:rsidP="006E1507"/>
    <w:sectPr w:rsidR="0056601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1CF2" w14:textId="77777777" w:rsidR="009D6D75" w:rsidRDefault="009D6D75" w:rsidP="0068194B">
      <w:r>
        <w:separator/>
      </w:r>
    </w:p>
    <w:p w14:paraId="65335D02" w14:textId="77777777" w:rsidR="009D6D75" w:rsidRDefault="009D6D75"/>
    <w:p w14:paraId="7E84018B" w14:textId="77777777" w:rsidR="009D6D75" w:rsidRDefault="009D6D75"/>
  </w:endnote>
  <w:endnote w:type="continuationSeparator" w:id="0">
    <w:p w14:paraId="077BF8A2" w14:textId="77777777" w:rsidR="009D6D75" w:rsidRDefault="009D6D75" w:rsidP="0068194B">
      <w:r>
        <w:continuationSeparator/>
      </w:r>
    </w:p>
    <w:p w14:paraId="39FE21D7" w14:textId="77777777" w:rsidR="009D6D75" w:rsidRDefault="009D6D75"/>
    <w:p w14:paraId="6564F76A" w14:textId="77777777" w:rsidR="009D6D75" w:rsidRDefault="009D6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3211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B1D3" w14:textId="77777777" w:rsidR="009D6D75" w:rsidRDefault="009D6D75" w:rsidP="0068194B">
      <w:r>
        <w:separator/>
      </w:r>
    </w:p>
    <w:p w14:paraId="5AA69157" w14:textId="77777777" w:rsidR="009D6D75" w:rsidRDefault="009D6D75"/>
    <w:p w14:paraId="43229E75" w14:textId="77777777" w:rsidR="009D6D75" w:rsidRDefault="009D6D75"/>
  </w:footnote>
  <w:footnote w:type="continuationSeparator" w:id="0">
    <w:p w14:paraId="1ED14627" w14:textId="77777777" w:rsidR="009D6D75" w:rsidRDefault="009D6D75" w:rsidP="0068194B">
      <w:r>
        <w:continuationSeparator/>
      </w:r>
    </w:p>
    <w:p w14:paraId="5D7CFD04" w14:textId="77777777" w:rsidR="009D6D75" w:rsidRDefault="009D6D75"/>
    <w:p w14:paraId="1F035ACC" w14:textId="77777777" w:rsidR="009D6D75" w:rsidRDefault="009D6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0D3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455648" wp14:editId="580BD5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07670A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4624586">
    <w:abstractNumId w:val="9"/>
  </w:num>
  <w:num w:numId="2" w16cid:durableId="2042585247">
    <w:abstractNumId w:val="8"/>
  </w:num>
  <w:num w:numId="3" w16cid:durableId="2102217862">
    <w:abstractNumId w:val="7"/>
  </w:num>
  <w:num w:numId="4" w16cid:durableId="1857650293">
    <w:abstractNumId w:val="6"/>
  </w:num>
  <w:num w:numId="5" w16cid:durableId="1661077562">
    <w:abstractNumId w:val="10"/>
  </w:num>
  <w:num w:numId="6" w16cid:durableId="496920625">
    <w:abstractNumId w:val="3"/>
  </w:num>
  <w:num w:numId="7" w16cid:durableId="1494838560">
    <w:abstractNumId w:val="11"/>
  </w:num>
  <w:num w:numId="8" w16cid:durableId="1704481460">
    <w:abstractNumId w:val="2"/>
  </w:num>
  <w:num w:numId="9" w16cid:durableId="2062905099">
    <w:abstractNumId w:val="12"/>
  </w:num>
  <w:num w:numId="10" w16cid:durableId="1748114805">
    <w:abstractNumId w:val="5"/>
  </w:num>
  <w:num w:numId="11" w16cid:durableId="1649017560">
    <w:abstractNumId w:val="4"/>
  </w:num>
  <w:num w:numId="12" w16cid:durableId="1701515597">
    <w:abstractNumId w:val="1"/>
  </w:num>
  <w:num w:numId="13" w16cid:durableId="157497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22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3B4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0969"/>
    <w:rsid w:val="002F254D"/>
    <w:rsid w:val="002F30E4"/>
    <w:rsid w:val="00307140"/>
    <w:rsid w:val="00316DFF"/>
    <w:rsid w:val="00325B57"/>
    <w:rsid w:val="00336056"/>
    <w:rsid w:val="003544E1"/>
    <w:rsid w:val="00366398"/>
    <w:rsid w:val="00381C14"/>
    <w:rsid w:val="003A0632"/>
    <w:rsid w:val="003A30E5"/>
    <w:rsid w:val="003A6ADF"/>
    <w:rsid w:val="003A7D22"/>
    <w:rsid w:val="003B5928"/>
    <w:rsid w:val="003C32D0"/>
    <w:rsid w:val="003D380F"/>
    <w:rsid w:val="003E160D"/>
    <w:rsid w:val="003F1D5F"/>
    <w:rsid w:val="00405128"/>
    <w:rsid w:val="00406CFF"/>
    <w:rsid w:val="00412195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3CAE"/>
    <w:rsid w:val="004B06EB"/>
    <w:rsid w:val="004B6AD0"/>
    <w:rsid w:val="004C2D5D"/>
    <w:rsid w:val="004C33E1"/>
    <w:rsid w:val="004E01EB"/>
    <w:rsid w:val="004E2794"/>
    <w:rsid w:val="00510392"/>
    <w:rsid w:val="00513E2A"/>
    <w:rsid w:val="0056601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55D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E68"/>
    <w:rsid w:val="008C7056"/>
    <w:rsid w:val="008F3B14"/>
    <w:rsid w:val="00901899"/>
    <w:rsid w:val="0090344B"/>
    <w:rsid w:val="00905715"/>
    <w:rsid w:val="009071F8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6D7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16F"/>
    <w:rsid w:val="00A42E32"/>
    <w:rsid w:val="00A46E63"/>
    <w:rsid w:val="00A51DC5"/>
    <w:rsid w:val="00A53DE1"/>
    <w:rsid w:val="00A615E1"/>
    <w:rsid w:val="00A755E8"/>
    <w:rsid w:val="00A831E9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3D3C"/>
    <w:rsid w:val="00C107A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7F78"/>
    <w:rsid w:val="00E01923"/>
    <w:rsid w:val="00E14498"/>
    <w:rsid w:val="00E2397A"/>
    <w:rsid w:val="00E254DB"/>
    <w:rsid w:val="00E300FC"/>
    <w:rsid w:val="00E35F57"/>
    <w:rsid w:val="00E362DB"/>
    <w:rsid w:val="00E5632B"/>
    <w:rsid w:val="00E67979"/>
    <w:rsid w:val="00E70240"/>
    <w:rsid w:val="00E71E6B"/>
    <w:rsid w:val="00E81CC5"/>
    <w:rsid w:val="00E85683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AA8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fb-navigation-buttontext">
    <w:name w:val="fb-navigation-button__text"/>
    <w:basedOn w:val="DefaultParagraphFont"/>
    <w:rsid w:val="003C32D0"/>
  </w:style>
  <w:style w:type="character" w:styleId="UnresolvedMention">
    <w:name w:val="Unresolved Mention"/>
    <w:basedOn w:val="DefaultParagraphFont"/>
    <w:uiPriority w:val="99"/>
    <w:semiHidden/>
    <w:unhideWhenUsed/>
    <w:rsid w:val="003C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latha-reddy-1919a227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E16AC212324CDA9C4E7664A44FC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4D907-9E94-4F3B-B678-4E9AE6F3903E}"/>
      </w:docPartPr>
      <w:docPartBody>
        <w:p w:rsidR="00417EEB" w:rsidRDefault="00294821">
          <w:pPr>
            <w:pStyle w:val="93E16AC212324CDA9C4E7664A44FC298"/>
          </w:pPr>
          <w:r w:rsidRPr="00CF1A49">
            <w:t>·</w:t>
          </w:r>
        </w:p>
      </w:docPartBody>
    </w:docPart>
    <w:docPart>
      <w:docPartPr>
        <w:name w:val="4B00E77AD95444C691C92A0F90FD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E77B-6B54-4C0F-BBD3-586AEAA7CC2E}"/>
      </w:docPartPr>
      <w:docPartBody>
        <w:p w:rsidR="00417EEB" w:rsidRDefault="00294821">
          <w:pPr>
            <w:pStyle w:val="4B00E77AD95444C691C92A0F90FD09F7"/>
          </w:pPr>
          <w:r w:rsidRPr="00CF1A49">
            <w:t>·</w:t>
          </w:r>
        </w:p>
      </w:docPartBody>
    </w:docPart>
    <w:docPart>
      <w:docPartPr>
        <w:name w:val="F4ADC30D3D9A40038AA44F3C4D9F6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E8E1E-4FD9-4AB5-B1EE-782ED988E750}"/>
      </w:docPartPr>
      <w:docPartBody>
        <w:p w:rsidR="00417EEB" w:rsidRDefault="00294821">
          <w:pPr>
            <w:pStyle w:val="F4ADC30D3D9A40038AA44F3C4D9F67C1"/>
          </w:pPr>
          <w:r w:rsidRPr="00CF1A49">
            <w:t>Education</w:t>
          </w:r>
        </w:p>
      </w:docPartBody>
    </w:docPart>
    <w:docPart>
      <w:docPartPr>
        <w:name w:val="736D20CA04B2435DAF78A66CE0FD1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7C28-A79E-4BB2-85ED-58DF0673AE1B}"/>
      </w:docPartPr>
      <w:docPartBody>
        <w:p w:rsidR="00417EEB" w:rsidRDefault="00294821">
          <w:pPr>
            <w:pStyle w:val="736D20CA04B2435DAF78A66CE0FD17C3"/>
          </w:pPr>
          <w:r w:rsidRPr="00CF1A49">
            <w:t>Skills</w:t>
          </w:r>
        </w:p>
      </w:docPartBody>
    </w:docPart>
    <w:docPart>
      <w:docPartPr>
        <w:name w:val="91BBB32276E643AA9C6ABE8EA5179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90F0-CD6D-4204-A51A-B8B93C8D517B}"/>
      </w:docPartPr>
      <w:docPartBody>
        <w:p w:rsidR="00417EEB" w:rsidRDefault="00294821">
          <w:pPr>
            <w:pStyle w:val="91BBB32276E643AA9C6ABE8EA517986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EB"/>
    <w:rsid w:val="00294821"/>
    <w:rsid w:val="00417EEB"/>
    <w:rsid w:val="006562AE"/>
    <w:rsid w:val="00C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E16AC212324CDA9C4E7664A44FC298">
    <w:name w:val="93E16AC212324CDA9C4E7664A44FC298"/>
  </w:style>
  <w:style w:type="paragraph" w:customStyle="1" w:styleId="4B00E77AD95444C691C92A0F90FD09F7">
    <w:name w:val="4B00E77AD95444C691C92A0F90FD09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ADC30D3D9A40038AA44F3C4D9F67C1">
    <w:name w:val="F4ADC30D3D9A40038AA44F3C4D9F67C1"/>
  </w:style>
  <w:style w:type="paragraph" w:customStyle="1" w:styleId="736D20CA04B2435DAF78A66CE0FD17C3">
    <w:name w:val="736D20CA04B2435DAF78A66CE0FD17C3"/>
  </w:style>
  <w:style w:type="paragraph" w:customStyle="1" w:styleId="91BBB32276E643AA9C6ABE8EA5179860">
    <w:name w:val="91BBB32276E643AA9C6ABE8EA5179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579AA-B8F2-4D05-9460-B09A410B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2023-10-04T07:21:00Z</dcterms:created>
  <dcterms:modified xsi:type="dcterms:W3CDTF">2023-11-23T07:54:00Z</dcterms:modified>
  <cp:category/>
</cp:coreProperties>
</file>